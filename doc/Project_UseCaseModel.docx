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6E675A">
      <w:pPr>
        <w:pStyle w:val="Title"/>
        <w:jc w:val="right"/>
        <w:rPr>
          <w:rFonts w:ascii="Times New Roman" w:hAnsi="Times New Roman"/>
        </w:rPr>
      </w:pPr>
      <w:r>
        <w:t>Parking Management</w:t>
      </w:r>
      <w:bookmarkStart w:id="0" w:name="_GoBack"/>
      <w:bookmarkEnd w:id="0"/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 xml:space="preserve">Version </w:t>
      </w:r>
      <w:r w:rsidR="006E675A">
        <w:rPr>
          <w:rFonts w:ascii="Times New Roman" w:hAnsi="Times New Roman"/>
          <w:sz w:val="28"/>
        </w:rPr>
        <w:t>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6E675A">
            <w:pPr>
              <w:pStyle w:val="Tabletext"/>
            </w:pPr>
            <w:r>
              <w:t>03/April/19</w:t>
            </w:r>
          </w:p>
        </w:tc>
        <w:tc>
          <w:tcPr>
            <w:tcW w:w="1152" w:type="dxa"/>
          </w:tcPr>
          <w:p w:rsidR="008C4393" w:rsidRPr="00D047E9" w:rsidRDefault="006E67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6E675A">
            <w:pPr>
              <w:pStyle w:val="Tabletext"/>
            </w:pPr>
            <w:r>
              <w:t>Use-Case added</w:t>
            </w:r>
          </w:p>
        </w:tc>
        <w:tc>
          <w:tcPr>
            <w:tcW w:w="2304" w:type="dxa"/>
          </w:tcPr>
          <w:p w:rsidR="008C4393" w:rsidRPr="00D047E9" w:rsidRDefault="006E675A">
            <w:pPr>
              <w:pStyle w:val="Tabletext"/>
            </w:pPr>
            <w:r>
              <w:t>Aionitoaie Mihai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4C1B5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4C1B5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4C1B5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4C1B5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265E02" w:rsidRDefault="00265E02" w:rsidP="00265E02">
      <w:pPr>
        <w:pStyle w:val="Heading1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bookmarkStart w:id="6" w:name="_Toc254773291"/>
      <w:bookmarkEnd w:id="4"/>
      <w:bookmarkEnd w:id="5"/>
      <w:r>
        <w:rPr>
          <w:rFonts w:ascii="Times New Roman" w:hAnsi="Times New Roman"/>
          <w:b w:val="0"/>
        </w:rPr>
        <w:t>The actors for this application are the Users, who will book a free parking lot in a certain parking building and the Admins who will supervise the activity on each parking building.</w:t>
      </w:r>
    </w:p>
    <w:p w:rsidR="00265E02" w:rsidRDefault="00265E02" w:rsidP="00265E02"/>
    <w:p w:rsidR="00265E02" w:rsidRDefault="00265E02" w:rsidP="00265E02"/>
    <w:p w:rsidR="00265E02" w:rsidRDefault="00265E02" w:rsidP="00265E0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case: </w:t>
      </w:r>
      <w:r w:rsidRPr="006E675A">
        <w:rPr>
          <w:bCs/>
          <w:sz w:val="24"/>
          <w:szCs w:val="24"/>
        </w:rPr>
        <w:t>Add Car</w:t>
      </w:r>
    </w:p>
    <w:p w:rsidR="00265E02" w:rsidRDefault="00265E02" w:rsidP="00265E0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actor: </w:t>
      </w:r>
      <w:r w:rsidRPr="006E675A">
        <w:rPr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 xml:space="preserve"> </w:t>
      </w:r>
    </w:p>
    <w:p w:rsidR="00265E02" w:rsidRPr="006E675A" w:rsidRDefault="00265E02" w:rsidP="00265E02">
      <w:pPr>
        <w:spacing w:line="240" w:lineRule="auto"/>
        <w:ind w:left="72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success scenario: </w:t>
      </w:r>
      <w:r w:rsidRPr="006E675A">
        <w:rPr>
          <w:bCs/>
          <w:sz w:val="24"/>
          <w:szCs w:val="24"/>
        </w:rPr>
        <w:t>The user adds another car to his car list, if he owns more than 1.</w:t>
      </w:r>
    </w:p>
    <w:p w:rsidR="00265E02" w:rsidRDefault="00265E02" w:rsidP="00265E02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265E02" w:rsidRDefault="00265E02" w:rsidP="00265E0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case: </w:t>
      </w:r>
      <w:r w:rsidRPr="006E675A">
        <w:rPr>
          <w:bCs/>
          <w:sz w:val="24"/>
          <w:szCs w:val="24"/>
        </w:rPr>
        <w:t>Select Parking</w:t>
      </w:r>
    </w:p>
    <w:p w:rsidR="00265E02" w:rsidRDefault="00265E02" w:rsidP="00265E0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 w:rsidRPr="006E675A">
        <w:rPr>
          <w:bCs/>
          <w:sz w:val="24"/>
          <w:szCs w:val="24"/>
        </w:rPr>
        <w:t xml:space="preserve"> User</w:t>
      </w:r>
      <w:r>
        <w:rPr>
          <w:b/>
          <w:bCs/>
          <w:sz w:val="24"/>
          <w:szCs w:val="24"/>
        </w:rPr>
        <w:t xml:space="preserve"> </w:t>
      </w:r>
    </w:p>
    <w:p w:rsidR="00265E02" w:rsidRPr="006E675A" w:rsidRDefault="00265E02" w:rsidP="00265E02">
      <w:pPr>
        <w:spacing w:line="240" w:lineRule="auto"/>
        <w:ind w:left="72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success scenario: </w:t>
      </w:r>
      <w:r w:rsidRPr="006E675A">
        <w:rPr>
          <w:bCs/>
          <w:sz w:val="24"/>
          <w:szCs w:val="24"/>
        </w:rPr>
        <w:t>The user will select an available parking building (the building can be under construction, or closed)</w:t>
      </w:r>
    </w:p>
    <w:p w:rsidR="00265E02" w:rsidRDefault="00265E02" w:rsidP="00265E02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265E02" w:rsidRDefault="00265E02" w:rsidP="00265E0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case: </w:t>
      </w:r>
      <w:r w:rsidRPr="006E675A">
        <w:rPr>
          <w:bCs/>
          <w:sz w:val="24"/>
          <w:szCs w:val="24"/>
        </w:rPr>
        <w:t>Book a parking lot</w:t>
      </w:r>
    </w:p>
    <w:p w:rsidR="00265E02" w:rsidRDefault="00265E02" w:rsidP="00265E0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actor: </w:t>
      </w:r>
      <w:r w:rsidRPr="006E675A">
        <w:rPr>
          <w:bCs/>
          <w:sz w:val="24"/>
          <w:szCs w:val="24"/>
        </w:rPr>
        <w:t xml:space="preserve">User </w:t>
      </w:r>
    </w:p>
    <w:p w:rsidR="00265E02" w:rsidRDefault="00265E02" w:rsidP="00265E0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success scenario: </w:t>
      </w:r>
      <w:r w:rsidRPr="006E675A">
        <w:rPr>
          <w:bCs/>
          <w:sz w:val="24"/>
          <w:szCs w:val="24"/>
        </w:rPr>
        <w:t>The user will provide correct information regarding the date and the hours necessary to book a parking space.</w:t>
      </w:r>
      <w:r>
        <w:rPr>
          <w:b/>
          <w:bCs/>
          <w:sz w:val="24"/>
          <w:szCs w:val="24"/>
        </w:rPr>
        <w:t xml:space="preserve">  </w:t>
      </w:r>
    </w:p>
    <w:p w:rsidR="00265E02" w:rsidRDefault="00265E02" w:rsidP="00265E02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265E02" w:rsidRDefault="00265E02" w:rsidP="00265E0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case: </w:t>
      </w:r>
      <w:r w:rsidRPr="006E675A">
        <w:rPr>
          <w:bCs/>
          <w:sz w:val="24"/>
          <w:szCs w:val="24"/>
        </w:rPr>
        <w:t>Edit infor/credentials</w:t>
      </w:r>
    </w:p>
    <w:p w:rsidR="00265E02" w:rsidRDefault="00265E02" w:rsidP="00265E0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actor: </w:t>
      </w:r>
      <w:r w:rsidRPr="006E675A">
        <w:rPr>
          <w:bCs/>
          <w:sz w:val="24"/>
          <w:szCs w:val="24"/>
        </w:rPr>
        <w:t>User (&amp; Admin)</w:t>
      </w:r>
    </w:p>
    <w:p w:rsidR="00265E02" w:rsidRPr="006E675A" w:rsidRDefault="00265E02" w:rsidP="00265E02">
      <w:pPr>
        <w:spacing w:line="240" w:lineRule="auto"/>
        <w:ind w:left="72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success scenario: </w:t>
      </w:r>
      <w:r w:rsidRPr="006E675A">
        <w:rPr>
          <w:bCs/>
          <w:sz w:val="24"/>
          <w:szCs w:val="24"/>
        </w:rPr>
        <w:t>The user can modify its info if needed; the admin can do the same.</w:t>
      </w:r>
    </w:p>
    <w:p w:rsidR="00265E02" w:rsidRDefault="00265E02" w:rsidP="00265E02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265E02" w:rsidRDefault="00265E02" w:rsidP="00265E0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case: </w:t>
      </w:r>
      <w:r w:rsidRPr="006E675A">
        <w:rPr>
          <w:bCs/>
          <w:sz w:val="24"/>
          <w:szCs w:val="24"/>
        </w:rPr>
        <w:t>View parking</w:t>
      </w:r>
    </w:p>
    <w:p w:rsidR="00265E02" w:rsidRDefault="00265E02" w:rsidP="00265E0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actor: </w:t>
      </w:r>
      <w:r w:rsidRPr="006E675A">
        <w:rPr>
          <w:bCs/>
          <w:sz w:val="24"/>
          <w:szCs w:val="24"/>
        </w:rPr>
        <w:t>User (&amp; Admin)</w:t>
      </w:r>
    </w:p>
    <w:p w:rsidR="00265E02" w:rsidRDefault="00265E02" w:rsidP="00265E0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success scenario: </w:t>
      </w:r>
      <w:r w:rsidRPr="006E675A">
        <w:rPr>
          <w:bCs/>
          <w:sz w:val="24"/>
          <w:szCs w:val="24"/>
        </w:rPr>
        <w:t>The user and the admin can see the status of parking spaces without making an appointment.</w:t>
      </w:r>
    </w:p>
    <w:p w:rsidR="00265E02" w:rsidRDefault="00265E02" w:rsidP="00265E02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265E02" w:rsidRDefault="00265E02" w:rsidP="00265E0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case: </w:t>
      </w:r>
      <w:r w:rsidRPr="006E675A">
        <w:rPr>
          <w:bCs/>
          <w:sz w:val="24"/>
          <w:szCs w:val="24"/>
        </w:rPr>
        <w:t>Leave feedback</w:t>
      </w:r>
    </w:p>
    <w:p w:rsidR="00265E02" w:rsidRDefault="00265E02" w:rsidP="00265E0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actor: </w:t>
      </w:r>
      <w:r w:rsidRPr="006E675A">
        <w:rPr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 xml:space="preserve"> </w:t>
      </w:r>
    </w:p>
    <w:p w:rsidR="00265E02" w:rsidRPr="006E675A" w:rsidRDefault="00265E02" w:rsidP="00265E02">
      <w:pPr>
        <w:spacing w:line="240" w:lineRule="auto"/>
        <w:ind w:left="72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success scenario: </w:t>
      </w:r>
      <w:r w:rsidRPr="006E675A">
        <w:rPr>
          <w:bCs/>
          <w:sz w:val="24"/>
          <w:szCs w:val="24"/>
        </w:rPr>
        <w:t>The user can leave a feedback after making his appointment.</w:t>
      </w:r>
    </w:p>
    <w:p w:rsidR="00265E02" w:rsidRDefault="00265E02" w:rsidP="00265E02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265E02" w:rsidRPr="006E675A" w:rsidRDefault="00265E02" w:rsidP="00265E02">
      <w:pPr>
        <w:spacing w:line="240" w:lineRule="auto"/>
        <w:ind w:firstLine="72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case: </w:t>
      </w:r>
      <w:r w:rsidRPr="006E675A">
        <w:rPr>
          <w:bCs/>
          <w:sz w:val="24"/>
          <w:szCs w:val="24"/>
        </w:rPr>
        <w:t>See feedback</w:t>
      </w:r>
    </w:p>
    <w:p w:rsidR="00265E02" w:rsidRDefault="00265E02" w:rsidP="00265E02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actor: </w:t>
      </w:r>
      <w:r w:rsidRPr="006E675A">
        <w:rPr>
          <w:bCs/>
          <w:sz w:val="24"/>
          <w:szCs w:val="24"/>
        </w:rPr>
        <w:t>Admin</w:t>
      </w:r>
    </w:p>
    <w:p w:rsidR="00265E02" w:rsidRPr="006E675A" w:rsidRDefault="00265E02" w:rsidP="00265E02">
      <w:pPr>
        <w:spacing w:line="240" w:lineRule="auto"/>
        <w:ind w:left="72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success scenario: </w:t>
      </w:r>
      <w:r w:rsidRPr="006E675A">
        <w:rPr>
          <w:bCs/>
          <w:sz w:val="24"/>
          <w:szCs w:val="24"/>
        </w:rPr>
        <w:t>The admin can generate a list of all the feedback received.</w:t>
      </w:r>
    </w:p>
    <w:p w:rsidR="005C57F7" w:rsidRDefault="005C57F7" w:rsidP="00265E02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5C57F7" w:rsidRDefault="005C57F7" w:rsidP="00265E02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5C57F7" w:rsidRDefault="005C57F7" w:rsidP="00265E02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5C57F7" w:rsidRDefault="005C57F7" w:rsidP="00265E02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5C57F7" w:rsidRDefault="005C57F7" w:rsidP="005C57F7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Use case: </w:t>
      </w:r>
      <w:r w:rsidRPr="006E675A">
        <w:rPr>
          <w:bCs/>
          <w:sz w:val="24"/>
          <w:szCs w:val="24"/>
        </w:rPr>
        <w:t>View users</w:t>
      </w:r>
    </w:p>
    <w:p w:rsidR="005C57F7" w:rsidRDefault="005C57F7" w:rsidP="005C57F7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actor: </w:t>
      </w:r>
      <w:r w:rsidRPr="006E675A">
        <w:rPr>
          <w:bCs/>
          <w:sz w:val="24"/>
          <w:szCs w:val="24"/>
        </w:rPr>
        <w:t>Admin</w:t>
      </w:r>
    </w:p>
    <w:p w:rsidR="005C57F7" w:rsidRPr="006E675A" w:rsidRDefault="005C57F7" w:rsidP="005C57F7">
      <w:pPr>
        <w:spacing w:line="240" w:lineRule="auto"/>
        <w:ind w:left="72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success scenario: </w:t>
      </w:r>
      <w:r w:rsidRPr="006E675A">
        <w:rPr>
          <w:bCs/>
          <w:sz w:val="24"/>
          <w:szCs w:val="24"/>
        </w:rPr>
        <w:t>The admin can view all the users registered in the system, including their cars.</w:t>
      </w:r>
    </w:p>
    <w:p w:rsidR="005C57F7" w:rsidRDefault="005C57F7" w:rsidP="005C57F7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5C57F7" w:rsidRPr="006E675A" w:rsidRDefault="005C57F7" w:rsidP="005C57F7">
      <w:pPr>
        <w:spacing w:line="240" w:lineRule="auto"/>
        <w:ind w:firstLine="72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case: </w:t>
      </w:r>
      <w:r w:rsidRPr="006E675A">
        <w:rPr>
          <w:bCs/>
          <w:sz w:val="24"/>
          <w:szCs w:val="24"/>
        </w:rPr>
        <w:t>??Generate report??</w:t>
      </w:r>
    </w:p>
    <w:p w:rsidR="005C57F7" w:rsidRPr="006E675A" w:rsidRDefault="005C57F7" w:rsidP="005C57F7">
      <w:pPr>
        <w:spacing w:line="240" w:lineRule="auto"/>
        <w:ind w:firstLine="72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actor: </w:t>
      </w:r>
      <w:r w:rsidRPr="006E675A">
        <w:rPr>
          <w:bCs/>
          <w:sz w:val="24"/>
          <w:szCs w:val="24"/>
        </w:rPr>
        <w:t>Admin</w:t>
      </w:r>
    </w:p>
    <w:p w:rsidR="005C57F7" w:rsidRPr="006E675A" w:rsidRDefault="005C57F7" w:rsidP="005C57F7">
      <w:pPr>
        <w:spacing w:line="240" w:lineRule="auto"/>
        <w:ind w:left="72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success scenario: </w:t>
      </w:r>
      <w:r w:rsidRPr="006E675A">
        <w:rPr>
          <w:bCs/>
          <w:sz w:val="24"/>
          <w:szCs w:val="24"/>
        </w:rPr>
        <w:t>The admin can get the status of a parking building during certain hours, generating a report including all the bookings during the interval.</w:t>
      </w:r>
    </w:p>
    <w:p w:rsidR="005C57F7" w:rsidRDefault="005C57F7" w:rsidP="005C57F7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:rsidR="00265E02" w:rsidRPr="00265E02" w:rsidRDefault="00265E02" w:rsidP="00265E02"/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D047E9" w:rsidRDefault="006E675A" w:rsidP="00E6297C">
      <w:pPr>
        <w:pStyle w:val="InfoBlue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11.6pt;height:446.4pt;visibility:visible;mso-wrap-style:square">
            <v:imagedata r:id="rId8" o:title="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38E" w:rsidRDefault="008C238E">
      <w:pPr>
        <w:spacing w:line="240" w:lineRule="auto"/>
      </w:pPr>
      <w:r>
        <w:separator/>
      </w:r>
    </w:p>
  </w:endnote>
  <w:endnote w:type="continuationSeparator" w:id="0">
    <w:p w:rsidR="008C238E" w:rsidRDefault="008C23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6E675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6E675A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38E" w:rsidRDefault="008C238E">
      <w:pPr>
        <w:spacing w:line="240" w:lineRule="auto"/>
      </w:pPr>
      <w:r>
        <w:separator/>
      </w:r>
    </w:p>
  </w:footnote>
  <w:footnote w:type="continuationSeparator" w:id="0">
    <w:p w:rsidR="008C238E" w:rsidRDefault="008C23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4C1B5B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04741B">
        <w:rPr>
          <w:rFonts w:ascii="Arial" w:hAnsi="Arial"/>
          <w:b/>
          <w:sz w:val="36"/>
        </w:rPr>
        <w:t>Student</w:t>
      </w:r>
      <w:r w:rsidR="000916B9">
        <w:rPr>
          <w:rFonts w:ascii="Arial" w:hAnsi="Arial"/>
          <w:b/>
          <w:sz w:val="36"/>
        </w:rPr>
        <w:t xml:space="preserve"> Name&gt;</w:t>
      </w:r>
    </w:fldSimple>
  </w:p>
  <w:p w:rsidR="0004741B" w:rsidRDefault="004C1B5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&lt;Group Number&gt;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4C1B5B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65E02"/>
    <w:rsid w:val="002D02EB"/>
    <w:rsid w:val="004C1B5B"/>
    <w:rsid w:val="0056530F"/>
    <w:rsid w:val="00570E86"/>
    <w:rsid w:val="005C57F7"/>
    <w:rsid w:val="00664E4B"/>
    <w:rsid w:val="006C543D"/>
    <w:rsid w:val="006E675A"/>
    <w:rsid w:val="008C238E"/>
    <w:rsid w:val="008C4393"/>
    <w:rsid w:val="0090593F"/>
    <w:rsid w:val="00C709E3"/>
    <w:rsid w:val="00D047E9"/>
    <w:rsid w:val="00D720D3"/>
    <w:rsid w:val="00E6297C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61F696-BA1A-4E99-B244-47977BD2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24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Andrei Bercean</cp:lastModifiedBy>
  <cp:revision>8</cp:revision>
  <dcterms:created xsi:type="dcterms:W3CDTF">2010-02-24T09:14:00Z</dcterms:created>
  <dcterms:modified xsi:type="dcterms:W3CDTF">2019-04-03T15:18:00Z</dcterms:modified>
</cp:coreProperties>
</file>